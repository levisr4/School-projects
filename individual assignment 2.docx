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038DB"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19CF1256" wp14:editId="37FF395F">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1D520FFD" w14:textId="39128B48" w:rsidR="00C6554A" w:rsidRDefault="005104FB" w:rsidP="00C6554A">
      <w:pPr>
        <w:pStyle w:val="Title"/>
      </w:pPr>
      <w:r>
        <w:t>Individual Assignment 2</w:t>
      </w:r>
    </w:p>
    <w:p w14:paraId="703C1BFF" w14:textId="6A80CEC4" w:rsidR="00C6554A" w:rsidRPr="00D5413C" w:rsidRDefault="005104FB" w:rsidP="00C6554A">
      <w:pPr>
        <w:pStyle w:val="Subtitle"/>
      </w:pPr>
      <w:r>
        <w:t>Levis Luxury cuisine</w:t>
      </w:r>
    </w:p>
    <w:p w14:paraId="25250F77" w14:textId="52CEB102" w:rsidR="002C74C0" w:rsidRDefault="005104FB" w:rsidP="005104FB">
      <w:pPr>
        <w:pStyle w:val="ContactInfo"/>
      </w:pPr>
      <w:r>
        <w:t>Ryan Levis</w:t>
      </w:r>
      <w:r w:rsidR="00C6554A">
        <w:t xml:space="preserve"> | </w:t>
      </w:r>
      <w:r>
        <w:t xml:space="preserve">Business 237 </w:t>
      </w:r>
      <w:r w:rsidR="00C6554A">
        <w:t>|</w:t>
      </w:r>
      <w:r>
        <w:t xml:space="preserve"> </w:t>
      </w:r>
      <w:r>
        <w:fldChar w:fldCharType="begin"/>
      </w:r>
      <w:r>
        <w:instrText xml:space="preserve"> DATE \@ "MMMM d, yyyy" </w:instrText>
      </w:r>
      <w:r>
        <w:fldChar w:fldCharType="separate"/>
      </w:r>
      <w:r w:rsidR="00F16321">
        <w:rPr>
          <w:noProof/>
        </w:rPr>
        <w:t>November 14, 2020</w:t>
      </w:r>
      <w:r>
        <w:fldChar w:fldCharType="end"/>
      </w:r>
    </w:p>
    <w:p w14:paraId="2E0B56C7" w14:textId="040CDA1A" w:rsidR="005104FB" w:rsidRDefault="005104FB" w:rsidP="005104FB">
      <w:pPr>
        <w:pStyle w:val="ContactInfo"/>
      </w:pPr>
    </w:p>
    <w:p w14:paraId="7C17C7B2" w14:textId="3754F6F8" w:rsidR="005104FB" w:rsidRDefault="005104FB" w:rsidP="005104FB">
      <w:pPr>
        <w:pStyle w:val="ContactInfo"/>
      </w:pPr>
    </w:p>
    <w:p w14:paraId="519352F2" w14:textId="1BE1F95D" w:rsidR="005104FB" w:rsidRDefault="005104FB" w:rsidP="005104FB">
      <w:pPr>
        <w:pStyle w:val="ContactInfo"/>
      </w:pPr>
    </w:p>
    <w:p w14:paraId="47282A65" w14:textId="6AEF34B6" w:rsidR="005104FB" w:rsidRDefault="005104FB" w:rsidP="005104FB">
      <w:pPr>
        <w:pStyle w:val="ContactInfo"/>
      </w:pPr>
    </w:p>
    <w:p w14:paraId="65DDE3E9" w14:textId="0C7D4394" w:rsidR="005104FB" w:rsidRDefault="005104FB" w:rsidP="005104FB">
      <w:pPr>
        <w:pStyle w:val="ContactInfo"/>
      </w:pPr>
    </w:p>
    <w:p w14:paraId="3C9647C1" w14:textId="1CC0640F" w:rsidR="005104FB" w:rsidRDefault="0011424B" w:rsidP="00EC0641">
      <w:pPr>
        <w:pStyle w:val="ContactInfo"/>
        <w:spacing w:line="360" w:lineRule="auto"/>
        <w:ind w:firstLine="720"/>
        <w:jc w:val="left"/>
      </w:pPr>
      <w:r>
        <w:lastRenderedPageBreak/>
        <w:t xml:space="preserve">If you have ever played the game </w:t>
      </w:r>
      <w:r w:rsidR="003C7E3B">
        <w:t>B</w:t>
      </w:r>
      <w:r>
        <w:t xml:space="preserve">roken </w:t>
      </w:r>
      <w:r w:rsidR="003C7E3B">
        <w:t>T</w:t>
      </w:r>
      <w:r>
        <w:t xml:space="preserve">elephone, you </w:t>
      </w:r>
      <w:r w:rsidR="00283ED1">
        <w:t xml:space="preserve">understand how messages may be incorrectly transmitted from person to person, </w:t>
      </w:r>
      <w:r w:rsidR="00655ED2">
        <w:t>and the intended message is incorrectly conveyed to who is receiving it.</w:t>
      </w:r>
      <w:r w:rsidR="00C40207" w:rsidRPr="00C40207">
        <w:t xml:space="preserve"> A mainstream restaurant-goer expects the exact same thing</w:t>
      </w:r>
      <w:r w:rsidR="00C40207">
        <w:t xml:space="preserve"> every time they go to a restaurant</w:t>
      </w:r>
      <w:r w:rsidR="00C40207" w:rsidRPr="00C40207">
        <w:t xml:space="preserve">, sit down, choose which food they would like, then order said meal to waitress or waiter, wait, then eat meal, wait for waiter or waitress, pay for meal, then leave. However, if we could remove the tedious waiting period for the customer, we would be making their meal more convenient, time efficient, and enjoyable. </w:t>
      </w:r>
      <w:r w:rsidR="00655ED2">
        <w:t xml:space="preserve"> </w:t>
      </w:r>
      <w:r w:rsidR="003C7E3B">
        <w:t>The same holds true when</w:t>
      </w:r>
      <w:r w:rsidR="00690610">
        <w:t xml:space="preserve"> you go to a restaurant with high expectations and</w:t>
      </w:r>
      <w:r w:rsidR="00F12797">
        <w:t xml:space="preserve"> the waiter or waitress messes up your order, then the meal is either delayed or ruine</w:t>
      </w:r>
      <w:r w:rsidR="00715F74">
        <w:t xml:space="preserve">d and </w:t>
      </w:r>
      <w:r w:rsidR="00F36B5D">
        <w:t xml:space="preserve">because of human error. </w:t>
      </w:r>
      <w:r w:rsidR="0066121E">
        <w:t>This can all be avoided by simply removing the opportunity for human error to come to fruition</w:t>
      </w:r>
      <w:r w:rsidR="008A68D1">
        <w:t>. By r</w:t>
      </w:r>
      <w:r w:rsidR="00D52839">
        <w:t>eplacing waiters and waitresses with tab</w:t>
      </w:r>
      <w:r w:rsidR="00A47EEB">
        <w:t xml:space="preserve">lets with </w:t>
      </w:r>
      <w:r w:rsidR="002327C0">
        <w:t>an</w:t>
      </w:r>
      <w:r w:rsidR="00A47EEB">
        <w:t xml:space="preserve"> electronic menu, customers can s</w:t>
      </w:r>
      <w:r w:rsidR="009742F7">
        <w:t xml:space="preserve">pecifically </w:t>
      </w:r>
      <w:r w:rsidR="00E81065">
        <w:t>modify</w:t>
      </w:r>
      <w:r w:rsidR="009742F7">
        <w:t xml:space="preserve"> the </w:t>
      </w:r>
      <w:r w:rsidR="005400DA">
        <w:t>meals that they would like</w:t>
      </w:r>
      <w:r w:rsidR="001B6B1B">
        <w:t>, and order when they are ready</w:t>
      </w:r>
      <w:r w:rsidR="00536CD7">
        <w:t>.</w:t>
      </w:r>
      <w:r w:rsidR="00C409B9">
        <w:t xml:space="preserve"> Serv</w:t>
      </w:r>
      <w:r w:rsidR="00F072DD">
        <w:t xml:space="preserve">ers would be responsible to deliver meals. </w:t>
      </w:r>
      <w:r w:rsidR="00F76C73">
        <w:t xml:space="preserve">These tablets allow customers to </w:t>
      </w:r>
      <w:r w:rsidR="00AB4270">
        <w:t xml:space="preserve">choose to </w:t>
      </w:r>
      <w:r w:rsidR="00F76C73">
        <w:t>pay</w:t>
      </w:r>
      <w:r w:rsidR="00AF7820">
        <w:t xml:space="preserve"> either</w:t>
      </w:r>
      <w:r w:rsidR="00F76C73">
        <w:t xml:space="preserve"> </w:t>
      </w:r>
      <w:r w:rsidR="00AB4270">
        <w:t>by card on the</w:t>
      </w:r>
      <w:r w:rsidR="00AF7820">
        <w:t xml:space="preserve"> tablet or by cash with the hos</w:t>
      </w:r>
      <w:r w:rsidR="00735109">
        <w:t>t(</w:t>
      </w:r>
      <w:proofErr w:type="spellStart"/>
      <w:r w:rsidR="00735109">
        <w:t>ess</w:t>
      </w:r>
      <w:proofErr w:type="spellEnd"/>
      <w:r w:rsidR="00735109">
        <w:t>).</w:t>
      </w:r>
      <w:r w:rsidR="00AA4A83">
        <w:t xml:space="preserve"> Not only is this option more convenient </w:t>
      </w:r>
      <w:r w:rsidR="00B54E82">
        <w:t xml:space="preserve">for </w:t>
      </w:r>
      <w:r w:rsidR="0044670B">
        <w:t xml:space="preserve">customers, but it is also </w:t>
      </w:r>
      <w:r w:rsidR="00076C68">
        <w:t xml:space="preserve">simpler. </w:t>
      </w:r>
    </w:p>
    <w:p w14:paraId="7DBD7FE0" w14:textId="0736EB3C" w:rsidR="00510A14" w:rsidRDefault="00510A14" w:rsidP="00EC0641">
      <w:pPr>
        <w:pStyle w:val="ContactInfo"/>
        <w:spacing w:line="360" w:lineRule="auto"/>
        <w:ind w:firstLine="720"/>
        <w:jc w:val="left"/>
      </w:pPr>
      <w:r>
        <w:t xml:space="preserve">Mr. Wilkins, I believe that with your </w:t>
      </w:r>
      <w:r w:rsidR="00345DCB">
        <w:t>17 years of experience combine</w:t>
      </w:r>
      <w:r w:rsidR="00915C3C">
        <w:t>d</w:t>
      </w:r>
      <w:r w:rsidR="00345DCB">
        <w:t xml:space="preserve"> with our new </w:t>
      </w:r>
      <w:r w:rsidR="004D076E">
        <w:t>cutting-edge</w:t>
      </w:r>
      <w:r w:rsidR="00345DCB">
        <w:t xml:space="preserve"> </w:t>
      </w:r>
      <w:r w:rsidR="00122884">
        <w:t>idea</w:t>
      </w:r>
      <w:r w:rsidR="00915C3C">
        <w:t>,</w:t>
      </w:r>
      <w:r w:rsidR="00122884">
        <w:t xml:space="preserve"> that </w:t>
      </w:r>
      <w:r w:rsidR="00915C3C">
        <w:t xml:space="preserve">we </w:t>
      </w:r>
      <w:r w:rsidR="00122884">
        <w:t>would revolutionize the restaurant industry.</w:t>
      </w:r>
      <w:r w:rsidR="004D076E">
        <w:t xml:space="preserve"> </w:t>
      </w:r>
      <w:r w:rsidR="00257F0D">
        <w:t xml:space="preserve">This novel idea would justify </w:t>
      </w:r>
      <w:r w:rsidR="005D0915">
        <w:t>an upper-end</w:t>
      </w:r>
      <w:r w:rsidR="00257F0D">
        <w:t xml:space="preserve"> </w:t>
      </w:r>
      <w:r w:rsidR="00A860BA">
        <w:t xml:space="preserve">menu prices, and </w:t>
      </w:r>
      <w:r w:rsidR="000E1C04">
        <w:t xml:space="preserve">contemporary </w:t>
      </w:r>
      <w:r w:rsidR="004C789A">
        <w:t xml:space="preserve">style of restaurant. </w:t>
      </w:r>
      <w:r w:rsidR="004369D5">
        <w:t xml:space="preserve">Because of this, we believe that our business would be even more profitable than the common restaurant. Not only would this be beneficial for us </w:t>
      </w:r>
      <w:r w:rsidR="000E785B">
        <w:t xml:space="preserve">in the long </w:t>
      </w:r>
      <w:r w:rsidR="00CC599F">
        <w:t>run</w:t>
      </w:r>
      <w:r w:rsidR="000E785B">
        <w:t xml:space="preserve">, but this opportunity would have an immense </w:t>
      </w:r>
      <w:r w:rsidR="00126146">
        <w:t xml:space="preserve">financial </w:t>
      </w:r>
      <w:r w:rsidR="000E785B">
        <w:t>return for you</w:t>
      </w:r>
      <w:r w:rsidR="00126146">
        <w:t>,</w:t>
      </w:r>
      <w:r w:rsidR="000E785B">
        <w:t xml:space="preserve"> Mr. Wilkin</w:t>
      </w:r>
      <w:r w:rsidR="002A1043">
        <w:t xml:space="preserve">s. </w:t>
      </w:r>
      <w:r w:rsidR="008326D7">
        <w:t>I believe combine</w:t>
      </w:r>
      <w:r w:rsidR="00F54D91">
        <w:t xml:space="preserve">d with your experience and </w:t>
      </w:r>
      <w:r w:rsidR="000C1F35">
        <w:t xml:space="preserve">consistency </w:t>
      </w:r>
      <w:r w:rsidR="00745EC9">
        <w:t>with successful business we can create a</w:t>
      </w:r>
      <w:r w:rsidR="00197586">
        <w:t xml:space="preserve"> chain</w:t>
      </w:r>
      <w:r w:rsidR="00745EC9">
        <w:t xml:space="preserve"> of successful business</w:t>
      </w:r>
      <w:r w:rsidR="002254D8">
        <w:t xml:space="preserve">es that may eventually turn into </w:t>
      </w:r>
      <w:proofErr w:type="gramStart"/>
      <w:r w:rsidR="002254D8">
        <w:t>a</w:t>
      </w:r>
      <w:proofErr w:type="gramEnd"/>
      <w:r w:rsidR="002254D8">
        <w:t xml:space="preserve"> </w:t>
      </w:r>
      <w:r w:rsidR="00197586">
        <w:t>empire</w:t>
      </w:r>
      <w:r w:rsidR="002254D8">
        <w:t xml:space="preserve"> of profitable </w:t>
      </w:r>
      <w:r w:rsidR="006C0F68">
        <w:t>branches.</w:t>
      </w:r>
      <w:r w:rsidR="00F16321">
        <w:t xml:space="preserve"> Furthermore, y</w:t>
      </w:r>
      <w:r w:rsidR="00197586">
        <w:t xml:space="preserve">our </w:t>
      </w:r>
      <w:r w:rsidR="004668BB">
        <w:t xml:space="preserve">ROI is low which is enticing to us as a </w:t>
      </w:r>
      <w:r w:rsidR="005869AB">
        <w:t>business, and</w:t>
      </w:r>
      <w:r w:rsidR="004668BB">
        <w:t xml:space="preserve"> a catalyst for us choosing you as an investor</w:t>
      </w:r>
      <w:r w:rsidR="00C732B5">
        <w:t xml:space="preserve">. </w:t>
      </w:r>
      <w:r w:rsidR="00310826">
        <w:t xml:space="preserve">Your </w:t>
      </w:r>
      <w:r w:rsidR="00B71C59">
        <w:t xml:space="preserve">high rate of return and your high success rate is very desirable for us as investors and </w:t>
      </w:r>
      <w:r w:rsidR="00BF52DE">
        <w:t>entrepreneurs seekin</w:t>
      </w:r>
      <w:r w:rsidR="00202267">
        <w:t>g profit.</w:t>
      </w:r>
      <w:r w:rsidR="003F0D29">
        <w:t xml:space="preserve"> Our business plan is very simple, be ahead of the competition</w:t>
      </w:r>
      <w:r w:rsidR="00A11BB8">
        <w:t>’s</w:t>
      </w:r>
      <w:r w:rsidR="003F0D29">
        <w:t xml:space="preserve"> serv</w:t>
      </w:r>
      <w:r w:rsidR="00F21053">
        <w:t>ice</w:t>
      </w:r>
      <w:r w:rsidR="00631E05">
        <w:t xml:space="preserve">, products and </w:t>
      </w:r>
      <w:r w:rsidR="00F21053">
        <w:t>delivery</w:t>
      </w:r>
      <w:r w:rsidR="005658AC">
        <w:t xml:space="preserve"> while</w:t>
      </w:r>
      <w:r w:rsidR="00A11BB8">
        <w:t xml:space="preserve"> </w:t>
      </w:r>
      <w:r w:rsidR="00951927">
        <w:t>our mainstream</w:t>
      </w:r>
      <w:r w:rsidR="00CB69E7">
        <w:t xml:space="preserve"> products and </w:t>
      </w:r>
      <w:r w:rsidR="00534F93">
        <w:t>services are above what you would get at market price</w:t>
      </w:r>
      <w:r w:rsidR="003C63E2">
        <w:t xml:space="preserve">. Our premium package covers all expenses within the first two weeks </w:t>
      </w:r>
      <w:r w:rsidR="00A448CA">
        <w:t>related to our product</w:t>
      </w:r>
      <w:r w:rsidR="00AB259E">
        <w:t xml:space="preserve">, with the free </w:t>
      </w:r>
      <w:r w:rsidR="00AB259E">
        <w:lastRenderedPageBreak/>
        <w:t>trial that comes wi</w:t>
      </w:r>
      <w:r w:rsidR="008E1E0F">
        <w:t xml:space="preserve">th this exclusive offer. </w:t>
      </w:r>
      <w:r w:rsidR="00E87D44">
        <w:t xml:space="preserve">We are willing to </w:t>
      </w:r>
      <w:r w:rsidR="00CF2BC2">
        <w:t>offer you</w:t>
      </w:r>
      <w:r w:rsidR="000C1F35">
        <w:t xml:space="preserve"> </w:t>
      </w:r>
      <w:r w:rsidR="00F16321">
        <w:t xml:space="preserve">a </w:t>
      </w:r>
      <w:r w:rsidR="003574BF">
        <w:t>thirty-five</w:t>
      </w:r>
      <w:r w:rsidR="000C1F35">
        <w:t xml:space="preserve"> percent </w:t>
      </w:r>
      <w:r w:rsidR="00F16321">
        <w:t xml:space="preserve">stake in </w:t>
      </w:r>
      <w:r w:rsidR="000C1F35">
        <w:t xml:space="preserve">our company in </w:t>
      </w:r>
      <w:r w:rsidR="003C5D79">
        <w:t>return</w:t>
      </w:r>
      <w:r w:rsidR="000C1F35">
        <w:t xml:space="preserve"> for </w:t>
      </w:r>
      <w:r w:rsidR="003F7E2F">
        <w:t>$150,000.00</w:t>
      </w:r>
      <w:r w:rsidR="006D3ED3">
        <w:t xml:space="preserve"> </w:t>
      </w:r>
      <w:r w:rsidR="003F7E2F">
        <w:t>in</w:t>
      </w:r>
      <w:r w:rsidR="006D3ED3">
        <w:t>vested in</w:t>
      </w:r>
      <w:r w:rsidR="003F7E2F">
        <w:t xml:space="preserve"> our company. </w:t>
      </w:r>
    </w:p>
    <w:p w14:paraId="3B00779D" w14:textId="5F13F194" w:rsidR="00310E4A" w:rsidRDefault="003446AC" w:rsidP="00EC0641">
      <w:pPr>
        <w:pStyle w:val="ContactInfo"/>
        <w:spacing w:line="360" w:lineRule="auto"/>
        <w:ind w:firstLine="720"/>
        <w:jc w:val="left"/>
      </w:pPr>
      <w:r>
        <w:rPr>
          <w:noProof/>
        </w:rPr>
        <w:drawing>
          <wp:inline distT="0" distB="0" distL="0" distR="0" wp14:anchorId="3C093397" wp14:editId="3D9F61C1">
            <wp:extent cx="2667000" cy="316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0993" cy="3172292"/>
                    </a:xfrm>
                    <a:prstGeom prst="rect">
                      <a:avLst/>
                    </a:prstGeom>
                  </pic:spPr>
                </pic:pic>
              </a:graphicData>
            </a:graphic>
          </wp:inline>
        </w:drawing>
      </w:r>
    </w:p>
    <w:p w14:paraId="1B27B460" w14:textId="4A742F71" w:rsidR="008E7414" w:rsidRDefault="00C8381F" w:rsidP="00EC0641">
      <w:pPr>
        <w:pStyle w:val="ContactInfo"/>
        <w:spacing w:line="360" w:lineRule="auto"/>
        <w:ind w:firstLine="720"/>
        <w:jc w:val="left"/>
      </w:pPr>
      <w:r w:rsidRPr="00C8381F">
        <w:rPr>
          <w:noProof/>
        </w:rPr>
        <w:drawing>
          <wp:inline distT="0" distB="0" distL="0" distR="0" wp14:anchorId="4F524008" wp14:editId="1A43FC2A">
            <wp:extent cx="2997200" cy="29406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6797" cy="2979479"/>
                    </a:xfrm>
                    <a:prstGeom prst="rect">
                      <a:avLst/>
                    </a:prstGeom>
                  </pic:spPr>
                </pic:pic>
              </a:graphicData>
            </a:graphic>
          </wp:inline>
        </w:drawing>
      </w:r>
    </w:p>
    <w:p w14:paraId="664CCC3B" w14:textId="349D52A3" w:rsidR="000A00C2" w:rsidRDefault="000A00C2" w:rsidP="00EC0641">
      <w:pPr>
        <w:pStyle w:val="ContactInfo"/>
        <w:spacing w:line="360" w:lineRule="auto"/>
        <w:ind w:firstLine="720"/>
        <w:jc w:val="left"/>
      </w:pPr>
      <w:r w:rsidRPr="000A00C2">
        <w:rPr>
          <w:noProof/>
        </w:rPr>
        <w:lastRenderedPageBreak/>
        <w:drawing>
          <wp:inline distT="0" distB="0" distL="0" distR="0" wp14:anchorId="358BEEBE" wp14:editId="1DC1F33E">
            <wp:extent cx="3378200" cy="267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8416" cy="2705175"/>
                    </a:xfrm>
                    <a:prstGeom prst="rect">
                      <a:avLst/>
                    </a:prstGeom>
                  </pic:spPr>
                </pic:pic>
              </a:graphicData>
            </a:graphic>
          </wp:inline>
        </w:drawing>
      </w:r>
    </w:p>
    <w:p w14:paraId="12780B23" w14:textId="52A25903" w:rsidR="000A00C2" w:rsidRDefault="00494B84" w:rsidP="00EC0641">
      <w:pPr>
        <w:pStyle w:val="ContactInfo"/>
        <w:spacing w:line="360" w:lineRule="auto"/>
        <w:ind w:firstLine="720"/>
        <w:jc w:val="left"/>
      </w:pPr>
      <w:r>
        <w:rPr>
          <w:noProof/>
        </w:rPr>
        <w:drawing>
          <wp:inline distT="0" distB="0" distL="0" distR="0" wp14:anchorId="393DB8DC" wp14:editId="2FB3FC85">
            <wp:extent cx="5603085" cy="3192927"/>
            <wp:effectExtent l="0" t="0" r="0" b="762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io ass 2.PNG"/>
                    <pic:cNvPicPr/>
                  </pic:nvPicPr>
                  <pic:blipFill>
                    <a:blip r:embed="rId12">
                      <a:extLst>
                        <a:ext uri="{28A0092B-C50C-407E-A947-70E740481C1C}">
                          <a14:useLocalDpi xmlns:a14="http://schemas.microsoft.com/office/drawing/2010/main" val="0"/>
                        </a:ext>
                      </a:extLst>
                    </a:blip>
                    <a:stretch>
                      <a:fillRect/>
                    </a:stretch>
                  </pic:blipFill>
                  <pic:spPr>
                    <a:xfrm>
                      <a:off x="0" y="0"/>
                      <a:ext cx="5725154" cy="3262488"/>
                    </a:xfrm>
                    <a:prstGeom prst="rect">
                      <a:avLst/>
                    </a:prstGeom>
                  </pic:spPr>
                </pic:pic>
              </a:graphicData>
            </a:graphic>
          </wp:inline>
        </w:drawing>
      </w:r>
    </w:p>
    <w:sectPr w:rsidR="000A00C2">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186E8" w14:textId="77777777" w:rsidR="00263F2E" w:rsidRDefault="00263F2E" w:rsidP="00C6554A">
      <w:pPr>
        <w:spacing w:before="0" w:after="0" w:line="240" w:lineRule="auto"/>
      </w:pPr>
      <w:r>
        <w:separator/>
      </w:r>
    </w:p>
  </w:endnote>
  <w:endnote w:type="continuationSeparator" w:id="0">
    <w:p w14:paraId="05EB6AFE" w14:textId="77777777" w:rsidR="00263F2E" w:rsidRDefault="00263F2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056EF"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AA1F5" w14:textId="77777777" w:rsidR="00263F2E" w:rsidRDefault="00263F2E" w:rsidP="00C6554A">
      <w:pPr>
        <w:spacing w:before="0" w:after="0" w:line="240" w:lineRule="auto"/>
      </w:pPr>
      <w:r>
        <w:separator/>
      </w:r>
    </w:p>
  </w:footnote>
  <w:footnote w:type="continuationSeparator" w:id="0">
    <w:p w14:paraId="692FDF00" w14:textId="77777777" w:rsidR="00263F2E" w:rsidRDefault="00263F2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4FB"/>
    <w:rsid w:val="000672DA"/>
    <w:rsid w:val="00076C68"/>
    <w:rsid w:val="000A00C2"/>
    <w:rsid w:val="000C1F35"/>
    <w:rsid w:val="000C364A"/>
    <w:rsid w:val="000E1C04"/>
    <w:rsid w:val="000E785B"/>
    <w:rsid w:val="0011424B"/>
    <w:rsid w:val="00122884"/>
    <w:rsid w:val="00126146"/>
    <w:rsid w:val="00197586"/>
    <w:rsid w:val="001B6B1B"/>
    <w:rsid w:val="00202267"/>
    <w:rsid w:val="002254D8"/>
    <w:rsid w:val="002327C0"/>
    <w:rsid w:val="002554CD"/>
    <w:rsid w:val="00257F0D"/>
    <w:rsid w:val="00263F2E"/>
    <w:rsid w:val="00283ED1"/>
    <w:rsid w:val="00293B83"/>
    <w:rsid w:val="002A1043"/>
    <w:rsid w:val="002B4294"/>
    <w:rsid w:val="002F327F"/>
    <w:rsid w:val="00310826"/>
    <w:rsid w:val="00310E4A"/>
    <w:rsid w:val="0031302A"/>
    <w:rsid w:val="00333D0D"/>
    <w:rsid w:val="003446AC"/>
    <w:rsid w:val="00345DCB"/>
    <w:rsid w:val="003574BF"/>
    <w:rsid w:val="003C5D79"/>
    <w:rsid w:val="003C63E2"/>
    <w:rsid w:val="003C7E3B"/>
    <w:rsid w:val="003F0D29"/>
    <w:rsid w:val="003F7E2F"/>
    <w:rsid w:val="00434B6B"/>
    <w:rsid w:val="004369D5"/>
    <w:rsid w:val="0044670B"/>
    <w:rsid w:val="004668BB"/>
    <w:rsid w:val="00494B84"/>
    <w:rsid w:val="004C049F"/>
    <w:rsid w:val="004C789A"/>
    <w:rsid w:val="004D076E"/>
    <w:rsid w:val="005000E2"/>
    <w:rsid w:val="005104FB"/>
    <w:rsid w:val="00510A14"/>
    <w:rsid w:val="00534F93"/>
    <w:rsid w:val="00536CD7"/>
    <w:rsid w:val="005400DA"/>
    <w:rsid w:val="005658AC"/>
    <w:rsid w:val="005869AB"/>
    <w:rsid w:val="005B017F"/>
    <w:rsid w:val="005D0915"/>
    <w:rsid w:val="00631E05"/>
    <w:rsid w:val="00655ED2"/>
    <w:rsid w:val="0066121E"/>
    <w:rsid w:val="00690610"/>
    <w:rsid w:val="006A3CE7"/>
    <w:rsid w:val="006A6BDF"/>
    <w:rsid w:val="006B0A71"/>
    <w:rsid w:val="006C0F68"/>
    <w:rsid w:val="006D3ED3"/>
    <w:rsid w:val="006D48F4"/>
    <w:rsid w:val="00707D8D"/>
    <w:rsid w:val="00715F74"/>
    <w:rsid w:val="00735109"/>
    <w:rsid w:val="00745EC9"/>
    <w:rsid w:val="008326D7"/>
    <w:rsid w:val="00862ADB"/>
    <w:rsid w:val="008A68D1"/>
    <w:rsid w:val="008E1E0F"/>
    <w:rsid w:val="008E7414"/>
    <w:rsid w:val="008E7BE8"/>
    <w:rsid w:val="00915C3C"/>
    <w:rsid w:val="00951927"/>
    <w:rsid w:val="009742F7"/>
    <w:rsid w:val="00A11BB8"/>
    <w:rsid w:val="00A448CA"/>
    <w:rsid w:val="00A47EEB"/>
    <w:rsid w:val="00A860BA"/>
    <w:rsid w:val="00AA4A83"/>
    <w:rsid w:val="00AB259E"/>
    <w:rsid w:val="00AB4270"/>
    <w:rsid w:val="00AF7820"/>
    <w:rsid w:val="00B54E82"/>
    <w:rsid w:val="00B71C59"/>
    <w:rsid w:val="00BD31BF"/>
    <w:rsid w:val="00BE6E89"/>
    <w:rsid w:val="00BF52DE"/>
    <w:rsid w:val="00C40207"/>
    <w:rsid w:val="00C409B9"/>
    <w:rsid w:val="00C6554A"/>
    <w:rsid w:val="00C732B5"/>
    <w:rsid w:val="00C8381F"/>
    <w:rsid w:val="00CB69E7"/>
    <w:rsid w:val="00CC599F"/>
    <w:rsid w:val="00CF2BC2"/>
    <w:rsid w:val="00CF335F"/>
    <w:rsid w:val="00D52839"/>
    <w:rsid w:val="00D74DEB"/>
    <w:rsid w:val="00DB5A66"/>
    <w:rsid w:val="00E81065"/>
    <w:rsid w:val="00E87D44"/>
    <w:rsid w:val="00E941DA"/>
    <w:rsid w:val="00EB35EA"/>
    <w:rsid w:val="00EC0641"/>
    <w:rsid w:val="00ED7C44"/>
    <w:rsid w:val="00F072DD"/>
    <w:rsid w:val="00F12797"/>
    <w:rsid w:val="00F16321"/>
    <w:rsid w:val="00F21053"/>
    <w:rsid w:val="00F36B5D"/>
    <w:rsid w:val="00F51472"/>
    <w:rsid w:val="00F54D91"/>
    <w:rsid w:val="00F76C73"/>
    <w:rsid w:val="00FB2F36"/>
    <w:rsid w:val="00FE6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AE8C2"/>
  <w15:chartTrackingRefBased/>
  <w15:docId w15:val="{E95FCB02-7BA9-4627-95E5-72B95B97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l\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D712D-F836-45D2-BA24-F812672DF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C:\Users\ryanl\AppData\Roaming\Microsoft\Templates\Student report with photo.dotx</Template>
  <TotalTime>7484</TotalTime>
  <Pages>4</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Levis</dc:creator>
  <cp:keywords/>
  <dc:description/>
  <cp:lastModifiedBy>Ryan Levis</cp:lastModifiedBy>
  <cp:revision>102</cp:revision>
  <cp:lastPrinted>2020-11-14T22:53:00Z</cp:lastPrinted>
  <dcterms:created xsi:type="dcterms:W3CDTF">2020-03-13T23:51:00Z</dcterms:created>
  <dcterms:modified xsi:type="dcterms:W3CDTF">2020-11-14T23:33:00Z</dcterms:modified>
</cp:coreProperties>
</file>